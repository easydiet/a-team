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387"/>
        <w:gridCol w:w="1985"/>
      </w:tblGrid>
      <w:tr w:rsidR="00D14841" w:rsidRPr="003654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5" w:type="dxa"/>
            <w:vAlign w:val="center"/>
          </w:tcPr>
          <w:p w:rsidR="00D14841" w:rsidRPr="00365499" w:rsidRDefault="00B96783" w:rsidP="006F0F62">
            <w:pPr>
              <w:jc w:val="center"/>
            </w:pPr>
            <w:bookmarkStart w:id="0" w:name="_GoBack"/>
            <w:bookmarkEnd w:id="0"/>
            <w:r>
              <w:t>Team N</w:t>
            </w:r>
          </w:p>
        </w:tc>
        <w:tc>
          <w:tcPr>
            <w:tcW w:w="5387" w:type="dxa"/>
            <w:vAlign w:val="center"/>
          </w:tcPr>
          <w:p w:rsidR="00D14841" w:rsidRPr="00365499" w:rsidRDefault="00F450B7" w:rsidP="008222D3">
            <w:pPr>
              <w:pStyle w:val="KopzeilenTitel"/>
            </w:pPr>
            <w:r>
              <w:t>Besprechungsprotokoll</w:t>
            </w:r>
          </w:p>
        </w:tc>
        <w:tc>
          <w:tcPr>
            <w:tcW w:w="1985" w:type="dxa"/>
            <w:vAlign w:val="center"/>
          </w:tcPr>
          <w:p w:rsidR="00D14841" w:rsidRPr="00365499" w:rsidRDefault="00D14841" w:rsidP="008222D3">
            <w:pPr>
              <w:pStyle w:val="Revision"/>
            </w:pPr>
          </w:p>
        </w:tc>
      </w:tr>
    </w:tbl>
    <w:p w:rsidR="00D14841" w:rsidRPr="00365499" w:rsidRDefault="00D14841" w:rsidP="00CD15CE"/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560"/>
        <w:gridCol w:w="2268"/>
        <w:gridCol w:w="1134"/>
        <w:gridCol w:w="4039"/>
      </w:tblGrid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50B7" w:rsidRPr="00B96783" w:rsidRDefault="00B96783" w:rsidP="009E1A8E">
            <w:pPr>
              <w:spacing w:before="120" w:after="120"/>
              <w:ind w:left="1134" w:hanging="1077"/>
              <w:rPr>
                <w:b/>
              </w:rPr>
            </w:pPr>
            <w:r w:rsidRPr="00B96783">
              <w:rPr>
                <w:b/>
              </w:rPr>
              <w:t>Coaching Projektmanagement</w:t>
            </w:r>
            <w:r w:rsidR="00F450B7" w:rsidRPr="00B96783">
              <w:rPr>
                <w:b/>
              </w:rPr>
              <w:tab/>
            </w:r>
          </w:p>
        </w:tc>
      </w:tr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Ort:</w:t>
            </w:r>
          </w:p>
        </w:tc>
        <w:tc>
          <w:tcPr>
            <w:tcW w:w="3828" w:type="dxa"/>
            <w:gridSpan w:val="2"/>
            <w:tcBorders>
              <w:top w:val="single" w:sz="6" w:space="0" w:color="auto"/>
              <w:left w:val="dotted" w:sz="4" w:space="0" w:color="C0C0C0"/>
              <w:right w:val="single" w:sz="6" w:space="0" w:color="auto"/>
            </w:tcBorders>
            <w:vAlign w:val="center"/>
          </w:tcPr>
          <w:p w:rsidR="00F450B7" w:rsidRPr="00FE2A0F" w:rsidRDefault="00B96783" w:rsidP="008222D3">
            <w:r>
              <w:t>U 315 - FHV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dotted" w:sz="4" w:space="0" w:color="C0C0C0"/>
            </w:tcBorders>
          </w:tcPr>
          <w:p w:rsidR="00F450B7" w:rsidRDefault="00F450B7" w:rsidP="008222D3">
            <w:pPr>
              <w:spacing w:before="120" w:after="120"/>
              <w:ind w:left="1134" w:hanging="1077"/>
            </w:pPr>
            <w:r>
              <w:t>Beginn:</w:t>
            </w:r>
          </w:p>
        </w:tc>
        <w:tc>
          <w:tcPr>
            <w:tcW w:w="4039" w:type="dxa"/>
            <w:tcBorders>
              <w:top w:val="single" w:sz="6" w:space="0" w:color="auto"/>
              <w:left w:val="dotted" w:sz="4" w:space="0" w:color="C0C0C0"/>
              <w:right w:val="single" w:sz="12" w:space="0" w:color="auto"/>
            </w:tcBorders>
            <w:vAlign w:val="center"/>
          </w:tcPr>
          <w:p w:rsidR="00F450B7" w:rsidRDefault="00F450B7" w:rsidP="008222D3"/>
        </w:tc>
      </w:tr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5" w:type="dxa"/>
            <w:tcBorders>
              <w:left w:val="single" w:sz="12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Datum:</w:t>
            </w:r>
          </w:p>
        </w:tc>
        <w:tc>
          <w:tcPr>
            <w:tcW w:w="3828" w:type="dxa"/>
            <w:gridSpan w:val="2"/>
            <w:tcBorders>
              <w:left w:val="dotted" w:sz="4" w:space="0" w:color="C0C0C0"/>
              <w:right w:val="single" w:sz="6" w:space="0" w:color="auto"/>
            </w:tcBorders>
            <w:vAlign w:val="center"/>
          </w:tcPr>
          <w:p w:rsidR="00F450B7" w:rsidRDefault="00F450B7" w:rsidP="008222D3"/>
        </w:tc>
        <w:tc>
          <w:tcPr>
            <w:tcW w:w="1134" w:type="dxa"/>
            <w:tcBorders>
              <w:left w:val="single" w:sz="6" w:space="0" w:color="auto"/>
              <w:right w:val="dotted" w:sz="4" w:space="0" w:color="C0C0C0"/>
            </w:tcBorders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Ende:</w:t>
            </w:r>
          </w:p>
        </w:tc>
        <w:tc>
          <w:tcPr>
            <w:tcW w:w="4039" w:type="dxa"/>
            <w:tcBorders>
              <w:left w:val="dotted" w:sz="4" w:space="0" w:color="C0C0C0"/>
              <w:right w:val="single" w:sz="12" w:space="0" w:color="auto"/>
            </w:tcBorders>
            <w:vAlign w:val="center"/>
          </w:tcPr>
          <w:p w:rsidR="00F450B7" w:rsidRDefault="00F450B7" w:rsidP="008222D3"/>
        </w:tc>
      </w:tr>
      <w:tr w:rsidR="00F450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3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F450B7" w:rsidRDefault="00AE3E14" w:rsidP="009E1A8E">
            <w:pPr>
              <w:spacing w:before="120" w:after="120"/>
              <w:ind w:left="1134" w:hanging="1077"/>
            </w:pPr>
            <w:r>
              <w:t xml:space="preserve">Besprechungsleiter: </w:t>
            </w:r>
          </w:p>
        </w:tc>
        <w:tc>
          <w:tcPr>
            <w:tcW w:w="51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F450B7" w:rsidRDefault="00AE3E14" w:rsidP="009E1A8E">
            <w:pPr>
              <w:spacing w:before="120" w:after="120"/>
              <w:ind w:left="1134" w:hanging="1077"/>
            </w:pPr>
            <w:r>
              <w:t xml:space="preserve">Protokollführer: </w:t>
            </w:r>
          </w:p>
        </w:tc>
      </w:tr>
      <w:tr w:rsidR="00F450B7" w:rsidTr="00D958AF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right w:val="dotted" w:sz="4" w:space="0" w:color="C0C0C0"/>
            </w:tcBorders>
            <w:shd w:val="clear" w:color="auto" w:fill="auto"/>
          </w:tcPr>
          <w:p w:rsidR="00F450B7" w:rsidRDefault="00F450B7" w:rsidP="009E1A8E">
            <w:pPr>
              <w:spacing w:before="120" w:after="120"/>
              <w:ind w:left="1134" w:hanging="1077"/>
            </w:pPr>
            <w:r>
              <w:t>Teilnehmer:</w:t>
            </w:r>
          </w:p>
        </w:tc>
        <w:tc>
          <w:tcPr>
            <w:tcW w:w="7441" w:type="dxa"/>
            <w:gridSpan w:val="3"/>
            <w:tcBorders>
              <w:left w:val="dotted" w:sz="4" w:space="0" w:color="C0C0C0"/>
              <w:right w:val="single" w:sz="1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F450B7" w:rsidRPr="00E926F9" w:rsidRDefault="00F450B7" w:rsidP="00F47A99"/>
        </w:tc>
      </w:tr>
      <w:tr w:rsidR="00F450B7" w:rsidTr="002D3C1C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bottom w:val="single" w:sz="12" w:space="0" w:color="auto"/>
              <w:right w:val="dotted" w:sz="4" w:space="0" w:color="C0C0C0"/>
            </w:tcBorders>
            <w:shd w:val="clear" w:color="auto" w:fill="auto"/>
          </w:tcPr>
          <w:p w:rsidR="00F450B7" w:rsidRDefault="00F450B7" w:rsidP="00B96783">
            <w:pPr>
              <w:spacing w:before="120" w:after="120"/>
            </w:pPr>
          </w:p>
        </w:tc>
        <w:tc>
          <w:tcPr>
            <w:tcW w:w="7441" w:type="dxa"/>
            <w:gridSpan w:val="3"/>
            <w:tcBorders>
              <w:left w:val="dotted" w:sz="4" w:space="0" w:color="C0C0C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450B7" w:rsidRPr="00E926F9" w:rsidRDefault="00F450B7" w:rsidP="008222D3"/>
        </w:tc>
      </w:tr>
    </w:tbl>
    <w:p w:rsidR="002D3C1C" w:rsidRDefault="002D3C1C" w:rsidP="002D3C1C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E832D9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832D9" w:rsidRDefault="00E832D9" w:rsidP="00CD15CE">
            <w:pPr>
              <w:pStyle w:val="Tabellenberschrift"/>
            </w:pPr>
            <w:r>
              <w:t>Kontrollpunkte</w:t>
            </w:r>
          </w:p>
        </w:tc>
      </w:tr>
      <w:tr w:rsidR="009550FD" w:rsidRPr="0008149E" w:rsidTr="00724B76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B</w:t>
            </w:r>
            <w:r w:rsidRPr="0008149E">
              <w:t>e</w:t>
            </w:r>
            <w:r w:rsidRPr="0008149E">
              <w:t>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Default="009550FD" w:rsidP="00CD15CE">
            <w:pPr>
              <w:pStyle w:val="Beschreibung"/>
            </w:pPr>
            <w:r>
              <w:t>VON/</w:t>
            </w:r>
          </w:p>
          <w:p w:rsidR="009550FD" w:rsidRPr="0008149E" w:rsidRDefault="009550FD" w:rsidP="00CD15CE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Zie</w:t>
            </w:r>
            <w:r w:rsidRPr="0008149E">
              <w:t>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CA19ED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9550FD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2D3C1C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</w:tr>
      <w:tr w:rsidR="002D3C1C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D3C1C" w:rsidRPr="00724B76" w:rsidRDefault="002D3C1C" w:rsidP="002D3C1C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CA19ED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710DC6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</w:tbl>
    <w:p w:rsidR="00F35829" w:rsidRDefault="00F35829" w:rsidP="008222D3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E832D9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832D9" w:rsidRDefault="00E832D9" w:rsidP="00CD15CE">
            <w:pPr>
              <w:pStyle w:val="Tabellenberschrift"/>
            </w:pPr>
            <w:r>
              <w:t>Aktuelle Punkte</w:t>
            </w:r>
          </w:p>
        </w:tc>
      </w:tr>
      <w:tr w:rsidR="009550FD" w:rsidRPr="0008149E" w:rsidTr="00724B76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B</w:t>
            </w:r>
            <w:r w:rsidRPr="0008149E">
              <w:t>e</w:t>
            </w:r>
            <w:r w:rsidRPr="0008149E">
              <w:t>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50FD" w:rsidRDefault="009550FD" w:rsidP="00CD15CE">
            <w:pPr>
              <w:pStyle w:val="Beschreibung"/>
            </w:pPr>
            <w:r>
              <w:t>VON/</w:t>
            </w:r>
          </w:p>
          <w:p w:rsidR="009550FD" w:rsidRPr="0008149E" w:rsidRDefault="009550FD" w:rsidP="00CD15CE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50FD" w:rsidRPr="0008149E" w:rsidRDefault="009550FD" w:rsidP="00CD15CE">
            <w:pPr>
              <w:pStyle w:val="Beschreibung"/>
            </w:pPr>
            <w:r w:rsidRPr="0008149E">
              <w:t>Zie</w:t>
            </w:r>
            <w:r w:rsidRPr="0008149E">
              <w:t>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122F4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122F4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1BE" w:rsidRPr="00724B76" w:rsidRDefault="00AC01BE" w:rsidP="008905A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1BE" w:rsidRPr="00724B76" w:rsidRDefault="00AC01BE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8905AE">
            <w:pPr>
              <w:jc w:val="center"/>
              <w:rPr>
                <w:sz w:val="20"/>
              </w:rPr>
            </w:pPr>
          </w:p>
        </w:tc>
      </w:tr>
      <w:tr w:rsidR="009550FD" w:rsidRPr="00724B76" w:rsidTr="00724B76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122F4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550FD" w:rsidRPr="00724B76" w:rsidRDefault="009550FD" w:rsidP="0008149E">
            <w:pPr>
              <w:jc w:val="center"/>
              <w:rPr>
                <w:sz w:val="20"/>
              </w:rPr>
            </w:pPr>
          </w:p>
        </w:tc>
      </w:tr>
    </w:tbl>
    <w:p w:rsidR="002D7496" w:rsidRDefault="002D7496" w:rsidP="008222D3"/>
    <w:sectPr w:rsidR="002D749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567" w:bottom="1701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B5A" w:rsidRDefault="00BE2B5A">
      <w:r>
        <w:separator/>
      </w:r>
    </w:p>
    <w:p w:rsidR="00BE2B5A" w:rsidRDefault="00BE2B5A"/>
  </w:endnote>
  <w:endnote w:type="continuationSeparator" w:id="0">
    <w:p w:rsidR="00BE2B5A" w:rsidRDefault="00BE2B5A">
      <w:r>
        <w:continuationSeparator/>
      </w:r>
    </w:p>
    <w:p w:rsidR="00BE2B5A" w:rsidRDefault="00BE2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</w:t>
    </w:r>
    <w:r>
      <w:rPr>
        <w:sz w:val="14"/>
        <w:szCs w:val="14"/>
      </w:rPr>
      <w:t>t =</w:t>
    </w:r>
    <w:r w:rsidRPr="00F35829">
      <w:rPr>
        <w:sz w:val="14"/>
        <w:szCs w:val="14"/>
      </w:rPr>
      <w:t xml:space="preserve">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</w:t>
    </w:r>
    <w:r>
      <w:rPr>
        <w:sz w:val="14"/>
        <w:szCs w:val="14"/>
      </w:rPr>
      <w:t>rt =</w:t>
    </w:r>
    <w:r w:rsidRPr="00F35829">
      <w:rPr>
        <w:sz w:val="14"/>
        <w:szCs w:val="14"/>
      </w:rPr>
      <w:t xml:space="preserve">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tbl>
    <w:tblPr>
      <w:tblW w:w="0" w:type="auto"/>
      <w:tblBorders>
        <w:top w:val="single" w:sz="12" w:space="0" w:color="auto"/>
        <w:left w:val="single" w:sz="12" w:space="0" w:color="auto"/>
        <w:bottom w:val="single" w:sz="6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blPrEx>
        <w:tblCellMar>
          <w:top w:w="0" w:type="dxa"/>
          <w:bottom w:w="0" w:type="dxa"/>
        </w:tblCellMar>
      </w:tblPrEx>
      <w:tc>
        <w:tcPr>
          <w:tcW w:w="2835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B96783" w:rsidRDefault="00C27694" w:rsidP="00952BB8">
          <w:pPr>
            <w:pStyle w:val="Fuzeile"/>
            <w:tabs>
              <w:tab w:val="clear" w:pos="4536"/>
              <w:tab w:val="clear" w:pos="9072"/>
            </w:tabs>
            <w:spacing w:before="60" w:after="60"/>
          </w:pPr>
          <w:r>
            <w:rPr>
              <w:noProof/>
              <w:lang w:val="de-DE"/>
            </w:rPr>
            <w:drawing>
              <wp:inline distT="0" distB="0" distL="0" distR="0">
                <wp:extent cx="971550" cy="400050"/>
                <wp:effectExtent l="0" t="0" r="0" b="0"/>
                <wp:docPr id="1" name="Bild 1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tabs>
              <w:tab w:val="clear" w:pos="4536"/>
              <w:tab w:val="clear" w:pos="9072"/>
              <w:tab w:val="right" w:pos="5245"/>
            </w:tabs>
            <w:spacing w:before="120"/>
          </w:pPr>
          <w:r>
            <w:t>Dokumentvorlage:</w:t>
          </w:r>
          <w:r>
            <w:tab/>
          </w:r>
          <w:fldSimple w:instr=" TEMPLATE  \* MERGEFORMAT ">
            <w:r w:rsidR="00C27694">
              <w:rPr>
                <w:noProof/>
              </w:rPr>
              <w:t>Besprechungsprotokoll.dot</w:t>
            </w:r>
          </w:fldSimple>
          <w:r>
            <w:br/>
            <w:t>Dateiablage:</w:t>
          </w:r>
          <w:r>
            <w:tab/>
          </w:r>
          <w:fldSimple w:instr=" FILENAME  \* MERGEFORMAT ">
            <w:r w:rsidR="00C27694">
              <w:rPr>
                <w:noProof/>
              </w:rPr>
              <w:t>Dokument2</w:t>
            </w:r>
          </w:fldSimple>
        </w:p>
      </w:tc>
      <w:tc>
        <w:tcPr>
          <w:tcW w:w="1985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spacing w:before="240"/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von </w:t>
          </w:r>
          <w:fldSimple w:instr=" NUMPAGES  \* MERGEFORMAT ">
            <w:r w:rsidR="00C27694">
              <w:rPr>
                <w:noProof/>
              </w:rPr>
              <w:t>1</w:t>
            </w:r>
          </w:fldSimple>
        </w:p>
      </w:tc>
    </w:tr>
  </w:tbl>
  <w:p w:rsidR="00B96783" w:rsidRDefault="00B96783">
    <w:pPr>
      <w:pStyle w:val="Fuzeile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p w:rsidR="00B96783" w:rsidRDefault="00B96783">
    <w:pPr>
      <w:pStyle w:val="Fuzeile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B5A" w:rsidRDefault="00BE2B5A">
      <w:r>
        <w:separator/>
      </w:r>
    </w:p>
    <w:p w:rsidR="00BE2B5A" w:rsidRDefault="00BE2B5A"/>
  </w:footnote>
  <w:footnote w:type="continuationSeparator" w:id="0">
    <w:p w:rsidR="00BE2B5A" w:rsidRDefault="00BE2B5A">
      <w:r>
        <w:continuationSeparator/>
      </w:r>
    </w:p>
    <w:p w:rsidR="00BE2B5A" w:rsidRDefault="00BE2B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2835" w:type="dxa"/>
          <w:vAlign w:val="center"/>
        </w:tcPr>
        <w:p w:rsidR="00B96783" w:rsidRDefault="00B96783">
          <w:pPr>
            <w:pStyle w:val="Kopfzeile"/>
            <w:tabs>
              <w:tab w:val="clear" w:pos="4536"/>
              <w:tab w:val="clear" w:pos="9072"/>
            </w:tabs>
            <w:spacing w:before="120" w:after="120"/>
            <w:jc w:val="center"/>
            <w:rPr>
              <w:sz w:val="24"/>
            </w:rPr>
          </w:pPr>
        </w:p>
      </w:tc>
      <w:tc>
        <w:tcPr>
          <w:tcW w:w="5387" w:type="dxa"/>
          <w:vAlign w:val="center"/>
        </w:tcPr>
        <w:p w:rsidR="00B96783" w:rsidRPr="00564589" w:rsidRDefault="00B96783">
          <w:pPr>
            <w:spacing w:before="120" w:after="120"/>
            <w:jc w:val="center"/>
            <w:rPr>
              <w:bCs/>
              <w:sz w:val="24"/>
              <w:szCs w:val="24"/>
            </w:rPr>
          </w:pPr>
          <w:r w:rsidRPr="00564589">
            <w:rPr>
              <w:bCs/>
              <w:sz w:val="24"/>
              <w:szCs w:val="24"/>
            </w:rPr>
            <w:fldChar w:fldCharType="begin"/>
          </w:r>
          <w:r w:rsidRPr="00564589">
            <w:rPr>
              <w:bCs/>
              <w:sz w:val="24"/>
              <w:szCs w:val="24"/>
            </w:rPr>
            <w:instrText xml:space="preserve"> STYLEREF "KopzeilenTitel" \* MERGEFORMAT </w:instrText>
          </w:r>
          <w:r>
            <w:rPr>
              <w:bCs/>
              <w:sz w:val="24"/>
              <w:szCs w:val="24"/>
            </w:rPr>
            <w:fldChar w:fldCharType="separate"/>
          </w:r>
          <w:r w:rsidR="00C27694">
            <w:rPr>
              <w:bCs/>
              <w:noProof/>
              <w:sz w:val="24"/>
              <w:szCs w:val="24"/>
            </w:rPr>
            <w:t>Besprechungsprotokoll</w:t>
          </w:r>
          <w:r w:rsidRPr="00564589">
            <w:rPr>
              <w:bCs/>
              <w:sz w:val="24"/>
              <w:szCs w:val="24"/>
            </w:rPr>
            <w:fldChar w:fldCharType="end"/>
          </w:r>
        </w:p>
      </w:tc>
      <w:tc>
        <w:tcPr>
          <w:tcW w:w="1985" w:type="dxa"/>
          <w:vAlign w:val="center"/>
        </w:tcPr>
        <w:p w:rsidR="00B96783" w:rsidRDefault="00B96783">
          <w:pPr>
            <w:spacing w:before="120" w:after="120"/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 STYLEREF "Revision" \* MERGEFORMAT </w:instrText>
          </w:r>
          <w:r>
            <w:rPr>
              <w:bCs/>
              <w:sz w:val="24"/>
            </w:rPr>
            <w:fldChar w:fldCharType="end"/>
          </w:r>
        </w:p>
      </w:tc>
    </w:tr>
  </w:tbl>
  <w:p w:rsidR="00B96783" w:rsidRDefault="00B96783">
    <w:pPr>
      <w:pStyle w:val="Kopfzeile"/>
      <w:tabs>
        <w:tab w:val="clear" w:pos="4536"/>
        <w:tab w:val="clear" w:pos="9072"/>
      </w:tabs>
      <w:rPr>
        <w:sz w:val="4"/>
      </w:rPr>
    </w:pPr>
  </w:p>
  <w:p w:rsidR="00B96783" w:rsidRDefault="00B967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4B6354" w:rsidRDefault="00B96783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40C"/>
    <w:multiLevelType w:val="multilevel"/>
    <w:tmpl w:val="F5BCDE2C"/>
    <w:lvl w:ilvl="0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">
    <w:nsid w:val="113971DC"/>
    <w:multiLevelType w:val="hybridMultilevel"/>
    <w:tmpl w:val="2940D7C4"/>
    <w:lvl w:ilvl="0" w:tplc="6D06D9A0">
      <w:numFmt w:val="bullet"/>
      <w:lvlText w:val="-"/>
      <w:lvlJc w:val="left"/>
      <w:pPr>
        <w:tabs>
          <w:tab w:val="num" w:pos="320"/>
        </w:tabs>
        <w:ind w:left="32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2">
    <w:nsid w:val="38C64904"/>
    <w:multiLevelType w:val="hybridMultilevel"/>
    <w:tmpl w:val="A686E6E6"/>
    <w:lvl w:ilvl="0" w:tplc="6D06D9A0">
      <w:numFmt w:val="bullet"/>
      <w:lvlText w:val="-"/>
      <w:lvlJc w:val="left"/>
      <w:pPr>
        <w:tabs>
          <w:tab w:val="num" w:pos="680"/>
        </w:tabs>
        <w:ind w:left="68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C7F32"/>
    <w:multiLevelType w:val="hybridMultilevel"/>
    <w:tmpl w:val="E8B8846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2054B2"/>
    <w:multiLevelType w:val="multilevel"/>
    <w:tmpl w:val="EC6C97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DE246E"/>
    <w:multiLevelType w:val="hybridMultilevel"/>
    <w:tmpl w:val="52F62A9C"/>
    <w:lvl w:ilvl="0" w:tplc="DC543DC6">
      <w:numFmt w:val="bullet"/>
      <w:lvlText w:val="-"/>
      <w:lvlJc w:val="left"/>
      <w:pPr>
        <w:tabs>
          <w:tab w:val="num" w:pos="794"/>
        </w:tabs>
        <w:ind w:left="737" w:hanging="37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8A320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8F74E6E"/>
    <w:multiLevelType w:val="hybridMultilevel"/>
    <w:tmpl w:val="4AB0ABC0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8">
    <w:nsid w:val="599C7515"/>
    <w:multiLevelType w:val="hybridMultilevel"/>
    <w:tmpl w:val="F5BCDE2C"/>
    <w:lvl w:ilvl="0" w:tplc="8CE83744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>
    <w:nsid w:val="7F5A6E0A"/>
    <w:multiLevelType w:val="hybridMultilevel"/>
    <w:tmpl w:val="9ACC014C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94"/>
    <w:rsid w:val="000011C2"/>
    <w:rsid w:val="000122F4"/>
    <w:rsid w:val="0008149E"/>
    <w:rsid w:val="000A6415"/>
    <w:rsid w:val="000C7F13"/>
    <w:rsid w:val="0015347B"/>
    <w:rsid w:val="00186134"/>
    <w:rsid w:val="001E02C5"/>
    <w:rsid w:val="002018E3"/>
    <w:rsid w:val="00230B21"/>
    <w:rsid w:val="0025356C"/>
    <w:rsid w:val="00257530"/>
    <w:rsid w:val="002D3C1C"/>
    <w:rsid w:val="002D7496"/>
    <w:rsid w:val="002F3582"/>
    <w:rsid w:val="00313E8C"/>
    <w:rsid w:val="00327056"/>
    <w:rsid w:val="0034280D"/>
    <w:rsid w:val="0034417C"/>
    <w:rsid w:val="00344793"/>
    <w:rsid w:val="00362481"/>
    <w:rsid w:val="00365499"/>
    <w:rsid w:val="00370C81"/>
    <w:rsid w:val="003A6433"/>
    <w:rsid w:val="003D33E4"/>
    <w:rsid w:val="003E3453"/>
    <w:rsid w:val="003F459D"/>
    <w:rsid w:val="00443593"/>
    <w:rsid w:val="004602CD"/>
    <w:rsid w:val="004731CC"/>
    <w:rsid w:val="004B6354"/>
    <w:rsid w:val="004D5B06"/>
    <w:rsid w:val="00564589"/>
    <w:rsid w:val="00570DB5"/>
    <w:rsid w:val="005867B9"/>
    <w:rsid w:val="005A3E88"/>
    <w:rsid w:val="00687281"/>
    <w:rsid w:val="006F0F62"/>
    <w:rsid w:val="00703240"/>
    <w:rsid w:val="00710DC6"/>
    <w:rsid w:val="00724B76"/>
    <w:rsid w:val="00737675"/>
    <w:rsid w:val="007B4C2A"/>
    <w:rsid w:val="007D5E84"/>
    <w:rsid w:val="00817793"/>
    <w:rsid w:val="008222D3"/>
    <w:rsid w:val="008576AA"/>
    <w:rsid w:val="008905AE"/>
    <w:rsid w:val="00893EF3"/>
    <w:rsid w:val="008B0D55"/>
    <w:rsid w:val="008B75F3"/>
    <w:rsid w:val="008F5D45"/>
    <w:rsid w:val="0092535B"/>
    <w:rsid w:val="00946AB5"/>
    <w:rsid w:val="00952BB8"/>
    <w:rsid w:val="009550FD"/>
    <w:rsid w:val="00971DED"/>
    <w:rsid w:val="00985B43"/>
    <w:rsid w:val="009C2DD7"/>
    <w:rsid w:val="009E1A8E"/>
    <w:rsid w:val="009F7070"/>
    <w:rsid w:val="00A32DB9"/>
    <w:rsid w:val="00A645AF"/>
    <w:rsid w:val="00A95F50"/>
    <w:rsid w:val="00AC01BE"/>
    <w:rsid w:val="00AC5F49"/>
    <w:rsid w:val="00AD2BBF"/>
    <w:rsid w:val="00AE3E14"/>
    <w:rsid w:val="00AF661A"/>
    <w:rsid w:val="00B5654E"/>
    <w:rsid w:val="00B652D8"/>
    <w:rsid w:val="00B96783"/>
    <w:rsid w:val="00BE2B5A"/>
    <w:rsid w:val="00C27694"/>
    <w:rsid w:val="00C771BA"/>
    <w:rsid w:val="00C95A70"/>
    <w:rsid w:val="00C97347"/>
    <w:rsid w:val="00CA19ED"/>
    <w:rsid w:val="00CB5444"/>
    <w:rsid w:val="00CD15CE"/>
    <w:rsid w:val="00CE3963"/>
    <w:rsid w:val="00D14841"/>
    <w:rsid w:val="00D819F0"/>
    <w:rsid w:val="00D958AF"/>
    <w:rsid w:val="00DA1048"/>
    <w:rsid w:val="00DE6454"/>
    <w:rsid w:val="00E832D9"/>
    <w:rsid w:val="00E926F9"/>
    <w:rsid w:val="00EA537C"/>
    <w:rsid w:val="00F35829"/>
    <w:rsid w:val="00F450B7"/>
    <w:rsid w:val="00F47A99"/>
    <w:rsid w:val="00F70651"/>
    <w:rsid w:val="00F71617"/>
    <w:rsid w:val="00F81479"/>
    <w:rsid w:val="00F859F0"/>
    <w:rsid w:val="00F87FED"/>
    <w:rsid w:val="00F972F1"/>
    <w:rsid w:val="00FA32FE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7A99"/>
    <w:rPr>
      <w:rFonts w:ascii="Arial" w:hAnsi="Arial"/>
      <w:sz w:val="22"/>
      <w:lang w:val="de-AT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evision">
    <w:name w:val="Revision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basedOn w:val="Absatz-Standardschriftart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basedOn w:val="Absatz-Standardschriftart"/>
    <w:rsid w:val="00F81479"/>
    <w:rPr>
      <w:color w:val="0000FF"/>
      <w:u w:val="single"/>
    </w:rPr>
  </w:style>
  <w:style w:type="character" w:styleId="BesuchterHyperlink">
    <w:name w:val="FollowedHyperlink"/>
    <w:basedOn w:val="Absatz-Standardschriftart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7A99"/>
    <w:rPr>
      <w:rFonts w:ascii="Arial" w:hAnsi="Arial"/>
      <w:sz w:val="22"/>
      <w:lang w:val="de-AT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evision">
    <w:name w:val="Revision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basedOn w:val="Absatz-Standardschriftart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basedOn w:val="Absatz-Standardschriftart"/>
    <w:rsid w:val="00F81479"/>
    <w:rPr>
      <w:color w:val="0000FF"/>
      <w:u w:val="single"/>
    </w:rPr>
  </w:style>
  <w:style w:type="character" w:styleId="BesuchterHyperlink">
    <w:name w:val="FollowedHyperlink"/>
    <w:basedOn w:val="Absatz-Standardschriftart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Besprechungsprotokoll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0</TotalTime>
  <Pages>1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Vorlage</vt:lpstr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Vorlage</dc:title>
  <dc:creator>Daniel</dc:creator>
  <cp:lastModifiedBy>Daniel</cp:lastModifiedBy>
  <cp:revision>1</cp:revision>
  <cp:lastPrinted>2003-09-02T16:02:00Z</cp:lastPrinted>
  <dcterms:created xsi:type="dcterms:W3CDTF">2011-02-28T08:53:00Z</dcterms:created>
  <dcterms:modified xsi:type="dcterms:W3CDTF">2011-02-28T08:54:00Z</dcterms:modified>
</cp:coreProperties>
</file>