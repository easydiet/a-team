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5387"/>
        <w:gridCol w:w="1985"/>
      </w:tblGrid>
      <w:tr w:rsidR="00D14841" w:rsidRPr="00365499">
        <w:tc>
          <w:tcPr>
            <w:tcW w:w="2835" w:type="dxa"/>
            <w:vAlign w:val="center"/>
          </w:tcPr>
          <w:p w:rsidR="00D14841" w:rsidRPr="00365499" w:rsidRDefault="00B96783" w:rsidP="006F0F62">
            <w:pPr>
              <w:jc w:val="center"/>
            </w:pPr>
            <w:r>
              <w:t xml:space="preserve">Team </w:t>
            </w:r>
            <w:r w:rsidR="00DB633E">
              <w:t>A</w:t>
            </w:r>
            <w:bookmarkStart w:id="0" w:name="_GoBack"/>
            <w:bookmarkEnd w:id="0"/>
          </w:p>
        </w:tc>
        <w:tc>
          <w:tcPr>
            <w:tcW w:w="5387" w:type="dxa"/>
            <w:vAlign w:val="center"/>
          </w:tcPr>
          <w:p w:rsidR="00D14841" w:rsidRPr="00365499" w:rsidRDefault="00F450B7" w:rsidP="008222D3">
            <w:pPr>
              <w:pStyle w:val="KopzeilenTitel"/>
            </w:pPr>
            <w:r>
              <w:t>Besprechungsprotokoll</w:t>
            </w:r>
          </w:p>
        </w:tc>
        <w:tc>
          <w:tcPr>
            <w:tcW w:w="1985" w:type="dxa"/>
            <w:vAlign w:val="center"/>
          </w:tcPr>
          <w:p w:rsidR="00D14841" w:rsidRPr="00365499" w:rsidRDefault="00D14841" w:rsidP="008222D3">
            <w:pPr>
              <w:pStyle w:val="berarbeitung1"/>
            </w:pPr>
          </w:p>
        </w:tc>
      </w:tr>
    </w:tbl>
    <w:p w:rsidR="00D14841" w:rsidRPr="00365499" w:rsidRDefault="00D14841" w:rsidP="00CD15CE"/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05"/>
        <w:gridCol w:w="1560"/>
        <w:gridCol w:w="2268"/>
        <w:gridCol w:w="1134"/>
        <w:gridCol w:w="4039"/>
      </w:tblGrid>
      <w:tr w:rsidR="00F450B7">
        <w:trPr>
          <w:cantSplit/>
        </w:trPr>
        <w:tc>
          <w:tcPr>
            <w:tcW w:w="10206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50B7" w:rsidRPr="00B96783" w:rsidRDefault="00B96783" w:rsidP="009E1A8E">
            <w:pPr>
              <w:spacing w:before="120" w:after="120"/>
              <w:ind w:left="1134" w:hanging="1077"/>
              <w:rPr>
                <w:b/>
              </w:rPr>
            </w:pPr>
            <w:r w:rsidRPr="00B96783">
              <w:rPr>
                <w:b/>
              </w:rPr>
              <w:t>Coaching Projektmanagement</w:t>
            </w:r>
            <w:r w:rsidR="00F450B7" w:rsidRPr="00B96783">
              <w:rPr>
                <w:b/>
              </w:rPr>
              <w:tab/>
            </w:r>
          </w:p>
        </w:tc>
      </w:tr>
      <w:tr w:rsidR="00F450B7">
        <w:trPr>
          <w:cantSplit/>
        </w:trPr>
        <w:tc>
          <w:tcPr>
            <w:tcW w:w="1205" w:type="dxa"/>
            <w:tcBorders>
              <w:top w:val="single" w:sz="6" w:space="0" w:color="auto"/>
              <w:left w:val="single" w:sz="12" w:space="0" w:color="auto"/>
              <w:right w:val="dotted" w:sz="4" w:space="0" w:color="C0C0C0"/>
            </w:tcBorders>
          </w:tcPr>
          <w:p w:rsidR="00F450B7" w:rsidRDefault="00F450B7" w:rsidP="009E1A8E">
            <w:pPr>
              <w:spacing w:before="120" w:after="120"/>
              <w:ind w:left="1134" w:hanging="1077"/>
            </w:pPr>
            <w:r>
              <w:t>Ort:</w:t>
            </w:r>
          </w:p>
        </w:tc>
        <w:tc>
          <w:tcPr>
            <w:tcW w:w="3828" w:type="dxa"/>
            <w:gridSpan w:val="2"/>
            <w:tcBorders>
              <w:top w:val="single" w:sz="6" w:space="0" w:color="auto"/>
              <w:left w:val="dotted" w:sz="4" w:space="0" w:color="C0C0C0"/>
              <w:right w:val="single" w:sz="6" w:space="0" w:color="auto"/>
            </w:tcBorders>
            <w:vAlign w:val="center"/>
          </w:tcPr>
          <w:p w:rsidR="00F450B7" w:rsidRPr="00FE2A0F" w:rsidRDefault="00B96783" w:rsidP="008222D3">
            <w:r>
              <w:t>U 315 - FHV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dotted" w:sz="4" w:space="0" w:color="C0C0C0"/>
            </w:tcBorders>
          </w:tcPr>
          <w:p w:rsidR="00F450B7" w:rsidRDefault="00F450B7" w:rsidP="008222D3">
            <w:pPr>
              <w:spacing w:before="120" w:after="120"/>
              <w:ind w:left="1134" w:hanging="1077"/>
            </w:pPr>
            <w:r>
              <w:t>Beginn:</w:t>
            </w:r>
          </w:p>
        </w:tc>
        <w:tc>
          <w:tcPr>
            <w:tcW w:w="4039" w:type="dxa"/>
            <w:tcBorders>
              <w:top w:val="single" w:sz="6" w:space="0" w:color="auto"/>
              <w:left w:val="dotted" w:sz="4" w:space="0" w:color="C0C0C0"/>
              <w:right w:val="single" w:sz="12" w:space="0" w:color="auto"/>
            </w:tcBorders>
            <w:vAlign w:val="center"/>
          </w:tcPr>
          <w:p w:rsidR="00F450B7" w:rsidRDefault="00F450B7" w:rsidP="008222D3"/>
        </w:tc>
      </w:tr>
      <w:tr w:rsidR="00F450B7">
        <w:trPr>
          <w:cantSplit/>
        </w:trPr>
        <w:tc>
          <w:tcPr>
            <w:tcW w:w="1205" w:type="dxa"/>
            <w:tcBorders>
              <w:left w:val="single" w:sz="12" w:space="0" w:color="auto"/>
              <w:right w:val="dotted" w:sz="4" w:space="0" w:color="C0C0C0"/>
            </w:tcBorders>
          </w:tcPr>
          <w:p w:rsidR="00F450B7" w:rsidRDefault="00F450B7" w:rsidP="009E1A8E">
            <w:pPr>
              <w:spacing w:before="120" w:after="120"/>
              <w:ind w:left="1134" w:hanging="1077"/>
            </w:pPr>
            <w:r>
              <w:t>Datum:</w:t>
            </w:r>
          </w:p>
        </w:tc>
        <w:tc>
          <w:tcPr>
            <w:tcW w:w="3828" w:type="dxa"/>
            <w:gridSpan w:val="2"/>
            <w:tcBorders>
              <w:left w:val="dotted" w:sz="4" w:space="0" w:color="C0C0C0"/>
              <w:right w:val="single" w:sz="6" w:space="0" w:color="auto"/>
            </w:tcBorders>
            <w:vAlign w:val="center"/>
          </w:tcPr>
          <w:p w:rsidR="00F450B7" w:rsidRDefault="00F450B7" w:rsidP="008222D3"/>
        </w:tc>
        <w:tc>
          <w:tcPr>
            <w:tcW w:w="1134" w:type="dxa"/>
            <w:tcBorders>
              <w:left w:val="single" w:sz="6" w:space="0" w:color="auto"/>
              <w:right w:val="dotted" w:sz="4" w:space="0" w:color="C0C0C0"/>
            </w:tcBorders>
          </w:tcPr>
          <w:p w:rsidR="00F450B7" w:rsidRDefault="00F450B7" w:rsidP="009E1A8E">
            <w:pPr>
              <w:spacing w:before="120" w:after="120"/>
              <w:ind w:left="1134" w:hanging="1077"/>
            </w:pPr>
            <w:r>
              <w:t>Ende:</w:t>
            </w:r>
          </w:p>
        </w:tc>
        <w:tc>
          <w:tcPr>
            <w:tcW w:w="4039" w:type="dxa"/>
            <w:tcBorders>
              <w:left w:val="dotted" w:sz="4" w:space="0" w:color="C0C0C0"/>
              <w:right w:val="single" w:sz="12" w:space="0" w:color="auto"/>
            </w:tcBorders>
            <w:vAlign w:val="center"/>
          </w:tcPr>
          <w:p w:rsidR="00F450B7" w:rsidRDefault="00F450B7" w:rsidP="008222D3"/>
        </w:tc>
      </w:tr>
      <w:tr w:rsidR="00F450B7">
        <w:trPr>
          <w:cantSplit/>
        </w:trPr>
        <w:tc>
          <w:tcPr>
            <w:tcW w:w="5033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F450B7" w:rsidRDefault="00AE3E14" w:rsidP="009E1A8E">
            <w:pPr>
              <w:spacing w:before="120" w:after="120"/>
              <w:ind w:left="1134" w:hanging="1077"/>
            </w:pPr>
            <w:r>
              <w:t xml:space="preserve">Besprechungsleiter: </w:t>
            </w:r>
          </w:p>
        </w:tc>
        <w:tc>
          <w:tcPr>
            <w:tcW w:w="517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F450B7" w:rsidRDefault="00AE3E14" w:rsidP="009E1A8E">
            <w:pPr>
              <w:spacing w:before="120" w:after="120"/>
              <w:ind w:left="1134" w:hanging="1077"/>
            </w:pPr>
            <w:r>
              <w:t xml:space="preserve">Protokollführer: </w:t>
            </w:r>
          </w:p>
        </w:tc>
      </w:tr>
      <w:tr w:rsidR="00F450B7" w:rsidTr="00D958AF">
        <w:trPr>
          <w:cantSplit/>
          <w:trHeight w:val="487"/>
        </w:trPr>
        <w:tc>
          <w:tcPr>
            <w:tcW w:w="2765" w:type="dxa"/>
            <w:gridSpan w:val="2"/>
            <w:tcBorders>
              <w:left w:val="single" w:sz="12" w:space="0" w:color="auto"/>
              <w:right w:val="dotted" w:sz="4" w:space="0" w:color="C0C0C0"/>
            </w:tcBorders>
            <w:shd w:val="clear" w:color="auto" w:fill="auto"/>
          </w:tcPr>
          <w:p w:rsidR="00F450B7" w:rsidRDefault="00F450B7" w:rsidP="009E1A8E">
            <w:pPr>
              <w:spacing w:before="120" w:after="120"/>
              <w:ind w:left="1134" w:hanging="1077"/>
            </w:pPr>
            <w:r>
              <w:t>Teilnehmer:</w:t>
            </w:r>
          </w:p>
        </w:tc>
        <w:tc>
          <w:tcPr>
            <w:tcW w:w="7441" w:type="dxa"/>
            <w:gridSpan w:val="3"/>
            <w:tcBorders>
              <w:left w:val="dotted" w:sz="4" w:space="0" w:color="C0C0C0"/>
              <w:right w:val="single" w:sz="12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F450B7" w:rsidRPr="00E926F9" w:rsidRDefault="00F450B7" w:rsidP="00F47A99"/>
        </w:tc>
      </w:tr>
      <w:tr w:rsidR="00F450B7" w:rsidTr="002D3C1C">
        <w:trPr>
          <w:cantSplit/>
          <w:trHeight w:val="487"/>
        </w:trPr>
        <w:tc>
          <w:tcPr>
            <w:tcW w:w="2765" w:type="dxa"/>
            <w:gridSpan w:val="2"/>
            <w:tcBorders>
              <w:left w:val="single" w:sz="12" w:space="0" w:color="auto"/>
              <w:bottom w:val="single" w:sz="12" w:space="0" w:color="auto"/>
              <w:right w:val="dotted" w:sz="4" w:space="0" w:color="C0C0C0"/>
            </w:tcBorders>
            <w:shd w:val="clear" w:color="auto" w:fill="auto"/>
          </w:tcPr>
          <w:p w:rsidR="00F450B7" w:rsidRDefault="00F450B7" w:rsidP="00B96783">
            <w:pPr>
              <w:spacing w:before="120" w:after="120"/>
            </w:pPr>
          </w:p>
        </w:tc>
        <w:tc>
          <w:tcPr>
            <w:tcW w:w="7441" w:type="dxa"/>
            <w:gridSpan w:val="3"/>
            <w:tcBorders>
              <w:left w:val="dotted" w:sz="4" w:space="0" w:color="C0C0C0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450B7" w:rsidRPr="00E926F9" w:rsidRDefault="00F450B7" w:rsidP="008222D3"/>
        </w:tc>
      </w:tr>
    </w:tbl>
    <w:p w:rsidR="002D3C1C" w:rsidRDefault="002D3C1C" w:rsidP="002D3C1C"/>
    <w:tbl>
      <w:tblPr>
        <w:tblW w:w="10277" w:type="dxa"/>
        <w:tblInd w:w="71" w:type="dxa"/>
        <w:tblLayout w:type="fixed"/>
        <w:tblCellMar>
          <w:top w:w="57" w:type="dxa"/>
          <w:left w:w="71" w:type="dxa"/>
          <w:bottom w:w="57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425"/>
        <w:gridCol w:w="7513"/>
        <w:gridCol w:w="850"/>
        <w:gridCol w:w="1063"/>
      </w:tblGrid>
      <w:tr w:rsidR="00E832D9">
        <w:trPr>
          <w:tblHeader/>
        </w:trPr>
        <w:tc>
          <w:tcPr>
            <w:tcW w:w="10277" w:type="dxa"/>
            <w:gridSpan w:val="5"/>
            <w:tcBorders>
              <w:top w:val="thinThickSmallGap" w:sz="2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832D9" w:rsidRDefault="00E832D9" w:rsidP="00CD15CE">
            <w:pPr>
              <w:pStyle w:val="Tabellenberschrift"/>
            </w:pPr>
            <w:r>
              <w:t>Kontrollpunkte</w:t>
            </w:r>
          </w:p>
        </w:tc>
      </w:tr>
      <w:tr w:rsidR="009550FD" w:rsidRPr="0008149E" w:rsidTr="00724B76">
        <w:trPr>
          <w:cantSplit/>
          <w:tblHeader/>
        </w:trPr>
        <w:tc>
          <w:tcPr>
            <w:tcW w:w="426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Nr.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Art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Beschreibung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Default="009550FD" w:rsidP="00CD15CE">
            <w:pPr>
              <w:pStyle w:val="Beschreibung"/>
            </w:pPr>
            <w:r>
              <w:t>VON/</w:t>
            </w:r>
          </w:p>
          <w:p w:rsidR="009550FD" w:rsidRPr="0008149E" w:rsidRDefault="009550FD" w:rsidP="00CD15CE">
            <w:pPr>
              <w:pStyle w:val="Beschreibung"/>
            </w:pPr>
            <w:r>
              <w:t>WER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Ziel</w:t>
            </w:r>
            <w:r>
              <w:t>t</w:t>
            </w:r>
            <w:r w:rsidRPr="0008149E">
              <w:t>ermin</w:t>
            </w:r>
            <w:r>
              <w:t>/</w:t>
            </w:r>
            <w:r>
              <w:br/>
              <w:t>Gültig ab</w:t>
            </w: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CA19ED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9550FD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</w:tr>
      <w:tr w:rsidR="002D3C1C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D3C1C" w:rsidRPr="00724B76" w:rsidRDefault="002D3C1C" w:rsidP="002D3C1C">
            <w:pPr>
              <w:jc w:val="center"/>
              <w:rPr>
                <w:sz w:val="20"/>
              </w:rPr>
            </w:pPr>
          </w:p>
        </w:tc>
      </w:tr>
      <w:tr w:rsidR="002D3C1C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D3C1C" w:rsidRPr="00724B76" w:rsidRDefault="002D3C1C" w:rsidP="002D3C1C">
            <w:pPr>
              <w:jc w:val="center"/>
              <w:rPr>
                <w:sz w:val="20"/>
              </w:rPr>
            </w:pP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CA19ED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</w:tr>
    </w:tbl>
    <w:p w:rsidR="00F35829" w:rsidRDefault="00F35829" w:rsidP="008222D3"/>
    <w:tbl>
      <w:tblPr>
        <w:tblW w:w="10277" w:type="dxa"/>
        <w:tblInd w:w="71" w:type="dxa"/>
        <w:tblLayout w:type="fixed"/>
        <w:tblCellMar>
          <w:top w:w="57" w:type="dxa"/>
          <w:left w:w="71" w:type="dxa"/>
          <w:bottom w:w="57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425"/>
        <w:gridCol w:w="7513"/>
        <w:gridCol w:w="850"/>
        <w:gridCol w:w="1063"/>
      </w:tblGrid>
      <w:tr w:rsidR="00E832D9">
        <w:trPr>
          <w:tblHeader/>
        </w:trPr>
        <w:tc>
          <w:tcPr>
            <w:tcW w:w="10277" w:type="dxa"/>
            <w:gridSpan w:val="5"/>
            <w:tcBorders>
              <w:top w:val="thinThickSmallGap" w:sz="2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832D9" w:rsidRDefault="00E832D9" w:rsidP="00CD15CE">
            <w:pPr>
              <w:pStyle w:val="Tabellenberschrift"/>
            </w:pPr>
            <w:r>
              <w:t>Aktuelle Punkte</w:t>
            </w:r>
          </w:p>
        </w:tc>
      </w:tr>
      <w:tr w:rsidR="009550FD" w:rsidRPr="0008149E" w:rsidTr="00724B76">
        <w:trPr>
          <w:cantSplit/>
          <w:tblHeader/>
        </w:trPr>
        <w:tc>
          <w:tcPr>
            <w:tcW w:w="426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Nr.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Art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Beschreibung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Default="009550FD" w:rsidP="00CD15CE">
            <w:pPr>
              <w:pStyle w:val="Beschreibung"/>
            </w:pPr>
            <w:r>
              <w:t>VON/</w:t>
            </w:r>
          </w:p>
          <w:p w:rsidR="009550FD" w:rsidRPr="0008149E" w:rsidRDefault="009550FD" w:rsidP="00CD15CE">
            <w:pPr>
              <w:pStyle w:val="Beschreibung"/>
            </w:pPr>
            <w:r>
              <w:t>WER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Ziel</w:t>
            </w:r>
            <w:r>
              <w:t>t</w:t>
            </w:r>
            <w:r w:rsidRPr="0008149E">
              <w:t>ermin</w:t>
            </w:r>
            <w:r>
              <w:t>/</w:t>
            </w:r>
            <w:r>
              <w:br/>
              <w:t>Gültig ab</w:t>
            </w: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122F4">
            <w:pPr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122F4">
            <w:pPr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1BE" w:rsidRPr="00724B76" w:rsidRDefault="00AC01BE" w:rsidP="008905AE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1BE" w:rsidRPr="00724B76" w:rsidRDefault="00AC01BE" w:rsidP="008905AE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122F4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</w:tr>
    </w:tbl>
    <w:p w:rsidR="002D7496" w:rsidRDefault="002D7496" w:rsidP="008222D3"/>
    <w:sectPr w:rsidR="002D7496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567" w:right="567" w:bottom="1701" w:left="1134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BE8" w:rsidRDefault="000B4BE8">
      <w:r>
        <w:separator/>
      </w:r>
    </w:p>
    <w:p w:rsidR="000B4BE8" w:rsidRDefault="000B4BE8"/>
  </w:endnote>
  <w:endnote w:type="continuationSeparator" w:id="0">
    <w:p w:rsidR="000B4BE8" w:rsidRDefault="000B4BE8">
      <w:r>
        <w:continuationSeparator/>
      </w:r>
    </w:p>
    <w:p w:rsidR="000B4BE8" w:rsidRDefault="000B4B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Ar</w:t>
    </w:r>
    <w:r>
      <w:rPr>
        <w:sz w:val="14"/>
        <w:szCs w:val="14"/>
      </w:rPr>
      <w:t>t =</w:t>
    </w:r>
    <w:r w:rsidRPr="00F35829">
      <w:rPr>
        <w:sz w:val="14"/>
        <w:szCs w:val="14"/>
      </w:rPr>
      <w:t xml:space="preserve"> I – Information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VON = Urheber des Besprechungspunktes</w:t>
    </w:r>
  </w:p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</w:t>
    </w:r>
    <w:r>
      <w:rPr>
        <w:sz w:val="14"/>
        <w:szCs w:val="14"/>
      </w:rPr>
      <w:t>rt =</w:t>
    </w:r>
    <w:r w:rsidRPr="00F35829">
      <w:rPr>
        <w:sz w:val="14"/>
        <w:szCs w:val="14"/>
      </w:rPr>
      <w:t xml:space="preserve"> A – Aktivität / Auftrag, B – Beschluss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WER = Vera</w:t>
    </w:r>
    <w:r>
      <w:rPr>
        <w:sz w:val="14"/>
        <w:szCs w:val="14"/>
      </w:rPr>
      <w:t>ntwortung (immer nur 1 Person)</w:t>
    </w:r>
  </w:p>
  <w:tbl>
    <w:tblPr>
      <w:tblW w:w="0" w:type="auto"/>
      <w:tblBorders>
        <w:top w:val="single" w:sz="12" w:space="0" w:color="auto"/>
        <w:left w:val="single" w:sz="12" w:space="0" w:color="auto"/>
        <w:bottom w:val="single" w:sz="6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35"/>
      <w:gridCol w:w="5387"/>
      <w:gridCol w:w="1985"/>
    </w:tblGrid>
    <w:tr w:rsidR="00B96783">
      <w:tc>
        <w:tcPr>
          <w:tcW w:w="2835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B96783" w:rsidRDefault="00C27694" w:rsidP="00952BB8">
          <w:pPr>
            <w:pStyle w:val="Fuzeile"/>
            <w:tabs>
              <w:tab w:val="clear" w:pos="4536"/>
              <w:tab w:val="clear" w:pos="9072"/>
            </w:tabs>
            <w:spacing w:before="60" w:after="60"/>
          </w:pPr>
          <w:r>
            <w:rPr>
              <w:noProof/>
              <w:lang w:eastAsia="de-AT"/>
            </w:rPr>
            <w:drawing>
              <wp:inline distT="0" distB="0" distL="0" distR="0">
                <wp:extent cx="971550" cy="400050"/>
                <wp:effectExtent l="0" t="0" r="0" b="0"/>
                <wp:docPr id="1" name="Bild 1" descr="BAE_Logo_26x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E_Logo_26x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12" w:space="0" w:color="auto"/>
            <w:bottom w:val="single" w:sz="12" w:space="0" w:color="auto"/>
          </w:tcBorders>
        </w:tcPr>
        <w:p w:rsidR="00B96783" w:rsidRDefault="00B96783">
          <w:pPr>
            <w:pStyle w:val="Fuzeile"/>
            <w:tabs>
              <w:tab w:val="clear" w:pos="4536"/>
              <w:tab w:val="clear" w:pos="9072"/>
              <w:tab w:val="right" w:pos="5245"/>
            </w:tabs>
            <w:spacing w:before="120"/>
          </w:pPr>
          <w:r>
            <w:t>Dokumentvorlage:</w:t>
          </w:r>
          <w:r>
            <w:tab/>
          </w:r>
          <w:r w:rsidR="000B4BE8">
            <w:fldChar w:fldCharType="begin"/>
          </w:r>
          <w:r w:rsidR="000B4BE8">
            <w:instrText xml:space="preserve"> TEMPLATE  \* MERGEFORMAT </w:instrText>
          </w:r>
          <w:r w:rsidR="000B4BE8">
            <w:fldChar w:fldCharType="separate"/>
          </w:r>
          <w:r w:rsidR="00C27694">
            <w:rPr>
              <w:noProof/>
            </w:rPr>
            <w:t>Besprechungsprotokoll.dot</w:t>
          </w:r>
          <w:r w:rsidR="000B4BE8">
            <w:rPr>
              <w:noProof/>
            </w:rPr>
            <w:fldChar w:fldCharType="end"/>
          </w:r>
          <w:r>
            <w:br/>
            <w:t>Dateiablage:</w:t>
          </w:r>
          <w:r>
            <w:tab/>
          </w:r>
          <w:r w:rsidR="000B4BE8">
            <w:fldChar w:fldCharType="begin"/>
          </w:r>
          <w:r w:rsidR="000B4BE8">
            <w:instrText xml:space="preserve"> FILENAME  \* MERGEFORMAT </w:instrText>
          </w:r>
          <w:r w:rsidR="000B4BE8">
            <w:fldChar w:fldCharType="separate"/>
          </w:r>
          <w:r w:rsidR="00C27694">
            <w:rPr>
              <w:noProof/>
            </w:rPr>
            <w:t>Dokument2</w:t>
          </w:r>
          <w:r w:rsidR="000B4BE8">
            <w:rPr>
              <w:noProof/>
            </w:rPr>
            <w:fldChar w:fldCharType="end"/>
          </w:r>
        </w:p>
      </w:tc>
      <w:tc>
        <w:tcPr>
          <w:tcW w:w="1985" w:type="dxa"/>
          <w:tcBorders>
            <w:top w:val="single" w:sz="12" w:space="0" w:color="auto"/>
            <w:bottom w:val="single" w:sz="12" w:space="0" w:color="auto"/>
          </w:tcBorders>
        </w:tcPr>
        <w:p w:rsidR="00B96783" w:rsidRDefault="00B96783">
          <w:pPr>
            <w:pStyle w:val="Fuzeile"/>
            <w:spacing w:before="240"/>
            <w:jc w:val="center"/>
          </w:pPr>
          <w:r>
            <w:t xml:space="preserve">Seite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von </w:t>
          </w:r>
          <w:r w:rsidR="000B4BE8">
            <w:fldChar w:fldCharType="begin"/>
          </w:r>
          <w:r w:rsidR="000B4BE8">
            <w:instrText xml:space="preserve"> NUMPAGES  \* MERGEFORMAT </w:instrText>
          </w:r>
          <w:r w:rsidR="000B4BE8">
            <w:fldChar w:fldCharType="separate"/>
          </w:r>
          <w:r w:rsidR="00C27694">
            <w:rPr>
              <w:noProof/>
            </w:rPr>
            <w:t>1</w:t>
          </w:r>
          <w:r w:rsidR="000B4BE8">
            <w:rPr>
              <w:noProof/>
            </w:rPr>
            <w:fldChar w:fldCharType="end"/>
          </w:r>
        </w:p>
      </w:tc>
    </w:tr>
  </w:tbl>
  <w:p w:rsidR="00B96783" w:rsidRDefault="00B96783">
    <w:pPr>
      <w:pStyle w:val="Fuzeile"/>
      <w:rPr>
        <w:sz w:val="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Art: I – Information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VON = Urheber des Besprechungspunktes</w:t>
    </w:r>
  </w:p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Art: A – Aktivität / Auftrag, B – Beschluss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WER = Vera</w:t>
    </w:r>
    <w:r>
      <w:rPr>
        <w:sz w:val="14"/>
        <w:szCs w:val="14"/>
      </w:rPr>
      <w:t>ntwortung (immer nur 1 Person)</w:t>
    </w:r>
  </w:p>
  <w:p w:rsidR="00B96783" w:rsidRDefault="00B96783">
    <w:pPr>
      <w:pStyle w:val="Fuzeile"/>
      <w:rPr>
        <w:sz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BE8" w:rsidRDefault="000B4BE8">
      <w:r>
        <w:separator/>
      </w:r>
    </w:p>
    <w:p w:rsidR="000B4BE8" w:rsidRDefault="000B4BE8"/>
  </w:footnote>
  <w:footnote w:type="continuationSeparator" w:id="0">
    <w:p w:rsidR="000B4BE8" w:rsidRDefault="000B4BE8">
      <w:r>
        <w:continuationSeparator/>
      </w:r>
    </w:p>
    <w:p w:rsidR="000B4BE8" w:rsidRDefault="000B4BE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5387"/>
      <w:gridCol w:w="1985"/>
    </w:tblGrid>
    <w:tr w:rsidR="00B96783">
      <w:tc>
        <w:tcPr>
          <w:tcW w:w="2835" w:type="dxa"/>
          <w:vAlign w:val="center"/>
        </w:tcPr>
        <w:p w:rsidR="00B96783" w:rsidRDefault="00B96783">
          <w:pPr>
            <w:pStyle w:val="Kopfzeile"/>
            <w:tabs>
              <w:tab w:val="clear" w:pos="4536"/>
              <w:tab w:val="clear" w:pos="9072"/>
            </w:tabs>
            <w:spacing w:before="120" w:after="120"/>
            <w:jc w:val="center"/>
            <w:rPr>
              <w:sz w:val="24"/>
            </w:rPr>
          </w:pPr>
        </w:p>
      </w:tc>
      <w:tc>
        <w:tcPr>
          <w:tcW w:w="5387" w:type="dxa"/>
          <w:vAlign w:val="center"/>
        </w:tcPr>
        <w:p w:rsidR="00B96783" w:rsidRPr="00564589" w:rsidRDefault="00B96783">
          <w:pPr>
            <w:spacing w:before="120" w:after="120"/>
            <w:jc w:val="center"/>
            <w:rPr>
              <w:bCs/>
              <w:sz w:val="24"/>
              <w:szCs w:val="24"/>
            </w:rPr>
          </w:pPr>
          <w:r w:rsidRPr="00564589">
            <w:rPr>
              <w:bCs/>
              <w:sz w:val="24"/>
              <w:szCs w:val="24"/>
            </w:rPr>
            <w:fldChar w:fldCharType="begin"/>
          </w:r>
          <w:r w:rsidRPr="00564589">
            <w:rPr>
              <w:bCs/>
              <w:sz w:val="24"/>
              <w:szCs w:val="24"/>
            </w:rPr>
            <w:instrText xml:space="preserve"> STYLEREF "KopzeilenTitel" \* MERGEFORMAT </w:instrText>
          </w:r>
          <w:r w:rsidRPr="00564589">
            <w:rPr>
              <w:bCs/>
              <w:sz w:val="24"/>
              <w:szCs w:val="24"/>
            </w:rPr>
            <w:fldChar w:fldCharType="separate"/>
          </w:r>
          <w:r w:rsidR="00C27694">
            <w:rPr>
              <w:bCs/>
              <w:noProof/>
              <w:sz w:val="24"/>
              <w:szCs w:val="24"/>
            </w:rPr>
            <w:t>Besprechungsprotokoll</w:t>
          </w:r>
          <w:r w:rsidRPr="00564589">
            <w:rPr>
              <w:bCs/>
              <w:sz w:val="24"/>
              <w:szCs w:val="24"/>
            </w:rPr>
            <w:fldChar w:fldCharType="end"/>
          </w:r>
        </w:p>
      </w:tc>
      <w:tc>
        <w:tcPr>
          <w:tcW w:w="1985" w:type="dxa"/>
          <w:vAlign w:val="center"/>
        </w:tcPr>
        <w:p w:rsidR="00B96783" w:rsidRDefault="00B96783">
          <w:pPr>
            <w:spacing w:before="120" w:after="120"/>
            <w:jc w:val="center"/>
            <w:rPr>
              <w:bCs/>
              <w:sz w:val="24"/>
            </w:rPr>
          </w:pPr>
          <w:r>
            <w:rPr>
              <w:bCs/>
              <w:sz w:val="24"/>
            </w:rPr>
            <w:fldChar w:fldCharType="begin"/>
          </w:r>
          <w:r>
            <w:rPr>
              <w:bCs/>
              <w:sz w:val="24"/>
            </w:rPr>
            <w:instrText xml:space="preserve"> STYLEREF "Revision" \* MERGEFORMAT </w:instrText>
          </w:r>
          <w:r>
            <w:rPr>
              <w:bCs/>
              <w:sz w:val="24"/>
            </w:rPr>
            <w:fldChar w:fldCharType="end"/>
          </w:r>
        </w:p>
      </w:tc>
    </w:tr>
  </w:tbl>
  <w:p w:rsidR="00B96783" w:rsidRDefault="00B96783">
    <w:pPr>
      <w:pStyle w:val="Kopfzeile"/>
      <w:tabs>
        <w:tab w:val="clear" w:pos="4536"/>
        <w:tab w:val="clear" w:pos="9072"/>
      </w:tabs>
      <w:rPr>
        <w:sz w:val="4"/>
      </w:rPr>
    </w:pPr>
  </w:p>
  <w:p w:rsidR="00B96783" w:rsidRDefault="00B9678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83" w:rsidRPr="004B6354" w:rsidRDefault="00B96783">
    <w:pPr>
      <w:pStyle w:val="Kopfzeile"/>
      <w:tabs>
        <w:tab w:val="clear" w:pos="4536"/>
        <w:tab w:val="clear" w:pos="9072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240C"/>
    <w:multiLevelType w:val="multilevel"/>
    <w:tmpl w:val="F5BCDE2C"/>
    <w:lvl w:ilvl="0">
      <w:start w:val="1"/>
      <w:numFmt w:val="bullet"/>
      <w:lvlText w:val=""/>
      <w:lvlJc w:val="left"/>
      <w:pPr>
        <w:tabs>
          <w:tab w:val="num" w:pos="918"/>
        </w:tabs>
        <w:ind w:left="918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1">
    <w:nsid w:val="113971DC"/>
    <w:multiLevelType w:val="hybridMultilevel"/>
    <w:tmpl w:val="2940D7C4"/>
    <w:lvl w:ilvl="0" w:tplc="6D06D9A0">
      <w:numFmt w:val="bullet"/>
      <w:lvlText w:val="-"/>
      <w:lvlJc w:val="left"/>
      <w:pPr>
        <w:tabs>
          <w:tab w:val="num" w:pos="320"/>
        </w:tabs>
        <w:ind w:left="320" w:hanging="32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952"/>
        </w:tabs>
        <w:ind w:left="9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672"/>
        </w:tabs>
        <w:ind w:left="16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92"/>
        </w:tabs>
        <w:ind w:left="23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112"/>
        </w:tabs>
        <w:ind w:left="31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832"/>
        </w:tabs>
        <w:ind w:left="38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552"/>
        </w:tabs>
        <w:ind w:left="45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272"/>
        </w:tabs>
        <w:ind w:left="52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92"/>
        </w:tabs>
        <w:ind w:left="5992" w:hanging="360"/>
      </w:pPr>
      <w:rPr>
        <w:rFonts w:ascii="Wingdings" w:hAnsi="Wingdings" w:hint="default"/>
      </w:rPr>
    </w:lvl>
  </w:abstractNum>
  <w:abstractNum w:abstractNumId="2">
    <w:nsid w:val="38C64904"/>
    <w:multiLevelType w:val="hybridMultilevel"/>
    <w:tmpl w:val="A686E6E6"/>
    <w:lvl w:ilvl="0" w:tplc="6D06D9A0">
      <w:numFmt w:val="bullet"/>
      <w:lvlText w:val="-"/>
      <w:lvlJc w:val="left"/>
      <w:pPr>
        <w:tabs>
          <w:tab w:val="num" w:pos="680"/>
        </w:tabs>
        <w:ind w:left="680" w:hanging="32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9C7F32"/>
    <w:multiLevelType w:val="hybridMultilevel"/>
    <w:tmpl w:val="E8B88468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2054B2"/>
    <w:multiLevelType w:val="multilevel"/>
    <w:tmpl w:val="EC6C97C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DE246E"/>
    <w:multiLevelType w:val="hybridMultilevel"/>
    <w:tmpl w:val="52F62A9C"/>
    <w:lvl w:ilvl="0" w:tplc="DC543DC6">
      <w:numFmt w:val="bullet"/>
      <w:lvlText w:val="-"/>
      <w:lvlJc w:val="left"/>
      <w:pPr>
        <w:tabs>
          <w:tab w:val="num" w:pos="794"/>
        </w:tabs>
        <w:ind w:left="737" w:hanging="377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8A3207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58F74E6E"/>
    <w:multiLevelType w:val="hybridMultilevel"/>
    <w:tmpl w:val="4AB0ABC0"/>
    <w:lvl w:ilvl="0" w:tplc="8CE8374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952"/>
        </w:tabs>
        <w:ind w:left="9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672"/>
        </w:tabs>
        <w:ind w:left="16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92"/>
        </w:tabs>
        <w:ind w:left="23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112"/>
        </w:tabs>
        <w:ind w:left="31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832"/>
        </w:tabs>
        <w:ind w:left="38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552"/>
        </w:tabs>
        <w:ind w:left="45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272"/>
        </w:tabs>
        <w:ind w:left="52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92"/>
        </w:tabs>
        <w:ind w:left="5992" w:hanging="360"/>
      </w:pPr>
      <w:rPr>
        <w:rFonts w:ascii="Wingdings" w:hAnsi="Wingdings" w:hint="default"/>
      </w:rPr>
    </w:lvl>
  </w:abstractNum>
  <w:abstractNum w:abstractNumId="8">
    <w:nsid w:val="599C7515"/>
    <w:multiLevelType w:val="hybridMultilevel"/>
    <w:tmpl w:val="F5BCDE2C"/>
    <w:lvl w:ilvl="0" w:tplc="8CE83744">
      <w:start w:val="1"/>
      <w:numFmt w:val="bullet"/>
      <w:lvlText w:val=""/>
      <w:lvlJc w:val="left"/>
      <w:pPr>
        <w:tabs>
          <w:tab w:val="num" w:pos="918"/>
        </w:tabs>
        <w:ind w:left="918" w:hanging="360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9">
    <w:nsid w:val="7F5A6E0A"/>
    <w:multiLevelType w:val="hybridMultilevel"/>
    <w:tmpl w:val="9ACC014C"/>
    <w:lvl w:ilvl="0" w:tplc="8CE8374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952"/>
        </w:tabs>
        <w:ind w:left="9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672"/>
        </w:tabs>
        <w:ind w:left="16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92"/>
        </w:tabs>
        <w:ind w:left="23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112"/>
        </w:tabs>
        <w:ind w:left="31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832"/>
        </w:tabs>
        <w:ind w:left="38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552"/>
        </w:tabs>
        <w:ind w:left="45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272"/>
        </w:tabs>
        <w:ind w:left="52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92"/>
        </w:tabs>
        <w:ind w:left="599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94"/>
    <w:rsid w:val="000011C2"/>
    <w:rsid w:val="000122F4"/>
    <w:rsid w:val="0008149E"/>
    <w:rsid w:val="000A6415"/>
    <w:rsid w:val="000B4BE8"/>
    <w:rsid w:val="000C7F13"/>
    <w:rsid w:val="0015347B"/>
    <w:rsid w:val="00186134"/>
    <w:rsid w:val="001E02C5"/>
    <w:rsid w:val="002018E3"/>
    <w:rsid w:val="00230B21"/>
    <w:rsid w:val="0025356C"/>
    <w:rsid w:val="00257530"/>
    <w:rsid w:val="002D3C1C"/>
    <w:rsid w:val="002D7496"/>
    <w:rsid w:val="002F3582"/>
    <w:rsid w:val="00313E8C"/>
    <w:rsid w:val="00327056"/>
    <w:rsid w:val="0034280D"/>
    <w:rsid w:val="0034417C"/>
    <w:rsid w:val="00344793"/>
    <w:rsid w:val="00362481"/>
    <w:rsid w:val="00365499"/>
    <w:rsid w:val="00370C81"/>
    <w:rsid w:val="003A6433"/>
    <w:rsid w:val="003D33E4"/>
    <w:rsid w:val="003E3453"/>
    <w:rsid w:val="003F459D"/>
    <w:rsid w:val="00443593"/>
    <w:rsid w:val="004602CD"/>
    <w:rsid w:val="004731CC"/>
    <w:rsid w:val="004B6354"/>
    <w:rsid w:val="004D5B06"/>
    <w:rsid w:val="00564589"/>
    <w:rsid w:val="00570DB5"/>
    <w:rsid w:val="005867B9"/>
    <w:rsid w:val="005A3E88"/>
    <w:rsid w:val="00687281"/>
    <w:rsid w:val="006F0F62"/>
    <w:rsid w:val="00703240"/>
    <w:rsid w:val="00710DC6"/>
    <w:rsid w:val="00724B76"/>
    <w:rsid w:val="00737675"/>
    <w:rsid w:val="007B4C2A"/>
    <w:rsid w:val="007D5E84"/>
    <w:rsid w:val="00817793"/>
    <w:rsid w:val="008222D3"/>
    <w:rsid w:val="008576AA"/>
    <w:rsid w:val="008905AE"/>
    <w:rsid w:val="00893EF3"/>
    <w:rsid w:val="008B0D55"/>
    <w:rsid w:val="008B75F3"/>
    <w:rsid w:val="008F5D45"/>
    <w:rsid w:val="0092535B"/>
    <w:rsid w:val="00946AB5"/>
    <w:rsid w:val="00952BB8"/>
    <w:rsid w:val="009550FD"/>
    <w:rsid w:val="00971DED"/>
    <w:rsid w:val="00985B43"/>
    <w:rsid w:val="009C2DD7"/>
    <w:rsid w:val="009E1A8E"/>
    <w:rsid w:val="009F7070"/>
    <w:rsid w:val="00A32DB9"/>
    <w:rsid w:val="00A645AF"/>
    <w:rsid w:val="00A95F50"/>
    <w:rsid w:val="00AC01BE"/>
    <w:rsid w:val="00AC5F49"/>
    <w:rsid w:val="00AD2BBF"/>
    <w:rsid w:val="00AE3E14"/>
    <w:rsid w:val="00AF661A"/>
    <w:rsid w:val="00B5654E"/>
    <w:rsid w:val="00B652D8"/>
    <w:rsid w:val="00B96783"/>
    <w:rsid w:val="00BE2B5A"/>
    <w:rsid w:val="00C27694"/>
    <w:rsid w:val="00C771BA"/>
    <w:rsid w:val="00C95A70"/>
    <w:rsid w:val="00C97347"/>
    <w:rsid w:val="00CA19ED"/>
    <w:rsid w:val="00CB5444"/>
    <w:rsid w:val="00CD15CE"/>
    <w:rsid w:val="00CE3963"/>
    <w:rsid w:val="00D14841"/>
    <w:rsid w:val="00D819F0"/>
    <w:rsid w:val="00D958AF"/>
    <w:rsid w:val="00DA1048"/>
    <w:rsid w:val="00DB633E"/>
    <w:rsid w:val="00DE6454"/>
    <w:rsid w:val="00E832D9"/>
    <w:rsid w:val="00E926F9"/>
    <w:rsid w:val="00EA537C"/>
    <w:rsid w:val="00F35829"/>
    <w:rsid w:val="00F450B7"/>
    <w:rsid w:val="00F47A99"/>
    <w:rsid w:val="00F70651"/>
    <w:rsid w:val="00F71617"/>
    <w:rsid w:val="00F81479"/>
    <w:rsid w:val="00F859F0"/>
    <w:rsid w:val="00F87FED"/>
    <w:rsid w:val="00F972F1"/>
    <w:rsid w:val="00FA32FE"/>
    <w:rsid w:val="00FE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47A99"/>
    <w:rPr>
      <w:rFonts w:ascii="Arial" w:hAnsi="Arial"/>
      <w:sz w:val="22"/>
      <w:lang w:val="de-AT"/>
    </w:rPr>
  </w:style>
  <w:style w:type="paragraph" w:styleId="berschrift2">
    <w:name w:val="heading 2"/>
    <w:basedOn w:val="Standard"/>
    <w:next w:val="Standard"/>
    <w:qFormat/>
    <w:rsid w:val="00DE6454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DE6454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berarbeitung1">
    <w:name w:val="Überarbeitung1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customStyle="1" w:styleId="KopzeilenTitel">
    <w:name w:val="KopzeilenTitel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styleId="Funotentext">
    <w:name w:val="footnote text"/>
    <w:basedOn w:val="Standard"/>
    <w:semiHidden/>
    <w:rsid w:val="00F450B7"/>
    <w:rPr>
      <w:lang w:val="de-DE"/>
    </w:rPr>
  </w:style>
  <w:style w:type="character" w:styleId="Funotenzeichen">
    <w:name w:val="footnote reference"/>
    <w:basedOn w:val="Absatz-Standardschriftart"/>
    <w:semiHidden/>
    <w:rsid w:val="00F450B7"/>
    <w:rPr>
      <w:vertAlign w:val="superscript"/>
    </w:rPr>
  </w:style>
  <w:style w:type="paragraph" w:customStyle="1" w:styleId="Tabellenberschrift">
    <w:name w:val="Tabellenüberschrift"/>
    <w:basedOn w:val="Standard"/>
    <w:rsid w:val="00CD15CE"/>
    <w:pPr>
      <w:jc w:val="center"/>
    </w:pPr>
    <w:rPr>
      <w:b/>
      <w:bCs/>
    </w:rPr>
  </w:style>
  <w:style w:type="character" w:styleId="Hyperlink">
    <w:name w:val="Hyperlink"/>
    <w:basedOn w:val="Absatz-Standardschriftart"/>
    <w:rsid w:val="00F81479"/>
    <w:rPr>
      <w:color w:val="0000FF"/>
      <w:u w:val="single"/>
    </w:rPr>
  </w:style>
  <w:style w:type="character" w:styleId="BesuchterHyperlink">
    <w:name w:val="FollowedHyperlink"/>
    <w:basedOn w:val="Absatz-Standardschriftart"/>
    <w:rsid w:val="00F81479"/>
    <w:rPr>
      <w:color w:val="800080"/>
      <w:u w:val="single"/>
    </w:rPr>
  </w:style>
  <w:style w:type="paragraph" w:customStyle="1" w:styleId="Nummerierung">
    <w:name w:val="Nummerierung"/>
    <w:basedOn w:val="Standard"/>
    <w:rsid w:val="006F0F62"/>
    <w:pPr>
      <w:jc w:val="center"/>
    </w:pPr>
    <w:rPr>
      <w:sz w:val="20"/>
    </w:rPr>
  </w:style>
  <w:style w:type="paragraph" w:customStyle="1" w:styleId="Beschreibung">
    <w:name w:val="Beschreibung"/>
    <w:basedOn w:val="Standard"/>
    <w:rsid w:val="00CD15CE"/>
    <w:pPr>
      <w:jc w:val="center"/>
    </w:pPr>
    <w:rPr>
      <w:b/>
      <w:bCs/>
      <w:sz w:val="18"/>
    </w:rPr>
  </w:style>
  <w:style w:type="paragraph" w:customStyle="1" w:styleId="ArtWerTermin">
    <w:name w:val="Art/Wer/Termin"/>
    <w:basedOn w:val="Standard"/>
    <w:rsid w:val="00F47A99"/>
    <w:pPr>
      <w:jc w:val="center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47A99"/>
    <w:rPr>
      <w:rFonts w:ascii="Arial" w:hAnsi="Arial"/>
      <w:sz w:val="22"/>
      <w:lang w:val="de-AT"/>
    </w:rPr>
  </w:style>
  <w:style w:type="paragraph" w:styleId="berschrift2">
    <w:name w:val="heading 2"/>
    <w:basedOn w:val="Standard"/>
    <w:next w:val="Standard"/>
    <w:qFormat/>
    <w:rsid w:val="00DE6454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DE6454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berarbeitung1">
    <w:name w:val="Überarbeitung1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customStyle="1" w:styleId="KopzeilenTitel">
    <w:name w:val="KopzeilenTitel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styleId="Funotentext">
    <w:name w:val="footnote text"/>
    <w:basedOn w:val="Standard"/>
    <w:semiHidden/>
    <w:rsid w:val="00F450B7"/>
    <w:rPr>
      <w:lang w:val="de-DE"/>
    </w:rPr>
  </w:style>
  <w:style w:type="character" w:styleId="Funotenzeichen">
    <w:name w:val="footnote reference"/>
    <w:basedOn w:val="Absatz-Standardschriftart"/>
    <w:semiHidden/>
    <w:rsid w:val="00F450B7"/>
    <w:rPr>
      <w:vertAlign w:val="superscript"/>
    </w:rPr>
  </w:style>
  <w:style w:type="paragraph" w:customStyle="1" w:styleId="Tabellenberschrift">
    <w:name w:val="Tabellenüberschrift"/>
    <w:basedOn w:val="Standard"/>
    <w:rsid w:val="00CD15CE"/>
    <w:pPr>
      <w:jc w:val="center"/>
    </w:pPr>
    <w:rPr>
      <w:b/>
      <w:bCs/>
    </w:rPr>
  </w:style>
  <w:style w:type="character" w:styleId="Hyperlink">
    <w:name w:val="Hyperlink"/>
    <w:basedOn w:val="Absatz-Standardschriftart"/>
    <w:rsid w:val="00F81479"/>
    <w:rPr>
      <w:color w:val="0000FF"/>
      <w:u w:val="single"/>
    </w:rPr>
  </w:style>
  <w:style w:type="character" w:styleId="BesuchterHyperlink">
    <w:name w:val="FollowedHyperlink"/>
    <w:basedOn w:val="Absatz-Standardschriftart"/>
    <w:rsid w:val="00F81479"/>
    <w:rPr>
      <w:color w:val="800080"/>
      <w:u w:val="single"/>
    </w:rPr>
  </w:style>
  <w:style w:type="paragraph" w:customStyle="1" w:styleId="Nummerierung">
    <w:name w:val="Nummerierung"/>
    <w:basedOn w:val="Standard"/>
    <w:rsid w:val="006F0F62"/>
    <w:pPr>
      <w:jc w:val="center"/>
    </w:pPr>
    <w:rPr>
      <w:sz w:val="20"/>
    </w:rPr>
  </w:style>
  <w:style w:type="paragraph" w:customStyle="1" w:styleId="Beschreibung">
    <w:name w:val="Beschreibung"/>
    <w:basedOn w:val="Standard"/>
    <w:rsid w:val="00CD15CE"/>
    <w:pPr>
      <w:jc w:val="center"/>
    </w:pPr>
    <w:rPr>
      <w:b/>
      <w:bCs/>
      <w:sz w:val="18"/>
    </w:rPr>
  </w:style>
  <w:style w:type="paragraph" w:customStyle="1" w:styleId="ArtWerTermin">
    <w:name w:val="Art/Wer/Termin"/>
    <w:basedOn w:val="Standard"/>
    <w:rsid w:val="00F47A99"/>
    <w:pPr>
      <w:jc w:val="center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Besprechungsprotokoll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</Template>
  <TotalTime>0</TotalTime>
  <Pages>1</Pages>
  <Words>73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Allgemeine Vorlage</vt:lpstr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Allgemeine Vorlage</dc:title>
  <dc:creator>Daniel</dc:creator>
  <cp:lastModifiedBy>Simon Moosbrugger</cp:lastModifiedBy>
  <cp:revision>2</cp:revision>
  <cp:lastPrinted>2003-09-02T16:02:00Z</cp:lastPrinted>
  <dcterms:created xsi:type="dcterms:W3CDTF">2011-02-28T08:53:00Z</dcterms:created>
  <dcterms:modified xsi:type="dcterms:W3CDTF">2011-03-20T15:15:00Z</dcterms:modified>
</cp:coreProperties>
</file>